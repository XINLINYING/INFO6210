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907B4" w14:textId="77777777" w:rsidR="002514CC" w:rsidRPr="00E94003" w:rsidRDefault="002514CC" w:rsidP="00BF2F57">
      <w:pPr>
        <w:pStyle w:val="ListBullet"/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Database Topic: Music-Streaming Application Database</w:t>
      </w:r>
    </w:p>
    <w:p w14:paraId="210938E1" w14:textId="77777777" w:rsidR="006F3E7A" w:rsidRPr="00E94003" w:rsidRDefault="006F3E7A" w:rsidP="00BF2F57">
      <w:pPr>
        <w:pStyle w:val="ListBullet"/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Database Description:</w:t>
      </w:r>
    </w:p>
    <w:p w14:paraId="79D7DF93" w14:textId="6AFBA45F" w:rsidR="006F3E7A" w:rsidRPr="00E94003" w:rsidRDefault="006F3E7A" w:rsidP="00BF2F57">
      <w:pPr>
        <w:pStyle w:val="ListBullet"/>
        <w:numPr>
          <w:ilvl w:val="0"/>
          <w:numId w:val="0"/>
        </w:numPr>
        <w:spacing w:line="300" w:lineRule="exact"/>
        <w:ind w:left="432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 xml:space="preserve">The database we design </w:t>
      </w:r>
      <w:r w:rsidR="00A712F4" w:rsidRPr="00E94003">
        <w:rPr>
          <w:rFonts w:ascii="Times" w:hAnsi="Times"/>
          <w:sz w:val="24"/>
          <w:szCs w:val="24"/>
        </w:rPr>
        <w:t xml:space="preserve">for the project </w:t>
      </w:r>
      <w:r w:rsidRPr="00E94003">
        <w:rPr>
          <w:rFonts w:ascii="Times" w:hAnsi="Times"/>
          <w:sz w:val="24"/>
          <w:szCs w:val="24"/>
        </w:rPr>
        <w:t>is for music-streaming application</w:t>
      </w:r>
      <w:r w:rsidR="00107825" w:rsidRPr="00E94003">
        <w:rPr>
          <w:rFonts w:ascii="Times" w:hAnsi="Times"/>
          <w:sz w:val="24"/>
          <w:szCs w:val="24"/>
        </w:rPr>
        <w:t>s</w:t>
      </w:r>
      <w:r w:rsidRPr="00E94003">
        <w:rPr>
          <w:rFonts w:ascii="Times" w:hAnsi="Times"/>
          <w:sz w:val="24"/>
          <w:szCs w:val="24"/>
        </w:rPr>
        <w:t xml:space="preserve"> (e.g. </w:t>
      </w:r>
      <w:r w:rsidR="00982B95" w:rsidRPr="00E94003">
        <w:rPr>
          <w:rFonts w:ascii="Times" w:hAnsi="Times"/>
          <w:sz w:val="24"/>
          <w:szCs w:val="24"/>
        </w:rPr>
        <w:t xml:space="preserve">iTunes, </w:t>
      </w:r>
      <w:r w:rsidRPr="00E94003">
        <w:rPr>
          <w:rFonts w:ascii="Times" w:hAnsi="Times"/>
          <w:sz w:val="24"/>
          <w:szCs w:val="24"/>
        </w:rPr>
        <w:t>Spotify</w:t>
      </w:r>
      <w:r w:rsidR="00002A7D" w:rsidRPr="00E94003">
        <w:rPr>
          <w:rFonts w:ascii="Times" w:hAnsi="Times"/>
          <w:sz w:val="24"/>
          <w:szCs w:val="24"/>
        </w:rPr>
        <w:t>, Apple</w:t>
      </w:r>
      <w:r w:rsidR="00450BB6" w:rsidRPr="00E94003">
        <w:rPr>
          <w:rFonts w:ascii="Times" w:hAnsi="Times"/>
          <w:sz w:val="24"/>
          <w:szCs w:val="24"/>
        </w:rPr>
        <w:t xml:space="preserve"> </w:t>
      </w:r>
      <w:r w:rsidR="00002A7D" w:rsidRPr="00E94003">
        <w:rPr>
          <w:rFonts w:ascii="Times" w:hAnsi="Times"/>
          <w:sz w:val="24"/>
          <w:szCs w:val="24"/>
        </w:rPr>
        <w:t>Music</w:t>
      </w:r>
      <w:r w:rsidRPr="00E94003">
        <w:rPr>
          <w:rFonts w:ascii="Times" w:hAnsi="Times"/>
          <w:sz w:val="24"/>
          <w:szCs w:val="24"/>
        </w:rPr>
        <w:t>).</w:t>
      </w:r>
      <w:r w:rsidR="00164589" w:rsidRPr="00E94003">
        <w:rPr>
          <w:rFonts w:ascii="Times" w:hAnsi="Times"/>
          <w:sz w:val="24"/>
          <w:szCs w:val="24"/>
        </w:rPr>
        <w:t xml:space="preserve"> Users of the application will be able to perform music</w:t>
      </w:r>
      <w:r w:rsidR="00234846" w:rsidRPr="00E94003">
        <w:rPr>
          <w:rFonts w:ascii="Times" w:hAnsi="Times"/>
          <w:sz w:val="24"/>
          <w:szCs w:val="24"/>
        </w:rPr>
        <w:t>-related</w:t>
      </w:r>
      <w:r w:rsidR="00164589" w:rsidRPr="00E94003">
        <w:rPr>
          <w:rFonts w:ascii="Times" w:hAnsi="Times"/>
          <w:sz w:val="24"/>
          <w:szCs w:val="24"/>
        </w:rPr>
        <w:t xml:space="preserve"> searches, listen to songs </w:t>
      </w:r>
      <w:r w:rsidR="001B6BDB" w:rsidRPr="00E94003">
        <w:rPr>
          <w:rFonts w:ascii="Times" w:hAnsi="Times"/>
          <w:sz w:val="24"/>
          <w:szCs w:val="24"/>
        </w:rPr>
        <w:t>online</w:t>
      </w:r>
      <w:r w:rsidR="00164589" w:rsidRPr="00E94003">
        <w:rPr>
          <w:rFonts w:ascii="Times" w:hAnsi="Times"/>
          <w:sz w:val="24"/>
          <w:szCs w:val="24"/>
        </w:rPr>
        <w:t xml:space="preserve"> live, and add them to </w:t>
      </w:r>
      <w:r w:rsidR="003F720A" w:rsidRPr="00E94003">
        <w:rPr>
          <w:rFonts w:ascii="Times" w:hAnsi="Times"/>
          <w:sz w:val="24"/>
          <w:szCs w:val="24"/>
        </w:rPr>
        <w:t xml:space="preserve">their </w:t>
      </w:r>
      <w:r w:rsidR="00164589" w:rsidRPr="00E94003">
        <w:rPr>
          <w:rFonts w:ascii="Times" w:hAnsi="Times"/>
          <w:sz w:val="24"/>
          <w:szCs w:val="24"/>
        </w:rPr>
        <w:t>personal playlists</w:t>
      </w:r>
      <w:r w:rsidR="001B6BDB" w:rsidRPr="00E94003">
        <w:rPr>
          <w:rFonts w:ascii="Times" w:hAnsi="Times"/>
          <w:sz w:val="24"/>
          <w:szCs w:val="24"/>
        </w:rPr>
        <w:t xml:space="preserve"> and favorite lists</w:t>
      </w:r>
      <w:r w:rsidR="00164589" w:rsidRPr="00E94003">
        <w:rPr>
          <w:rFonts w:ascii="Times" w:hAnsi="Times"/>
          <w:sz w:val="24"/>
          <w:szCs w:val="24"/>
        </w:rPr>
        <w:t xml:space="preserve">. </w:t>
      </w:r>
      <w:r w:rsidR="00F4157D" w:rsidRPr="00E94003">
        <w:rPr>
          <w:rFonts w:ascii="Times" w:hAnsi="Times"/>
          <w:sz w:val="24"/>
          <w:szCs w:val="24"/>
        </w:rPr>
        <w:t xml:space="preserve"> The database maintains </w:t>
      </w:r>
      <w:r w:rsidR="003026C9" w:rsidRPr="00E94003">
        <w:rPr>
          <w:rFonts w:ascii="Times" w:hAnsi="Times"/>
          <w:sz w:val="24"/>
          <w:szCs w:val="24"/>
        </w:rPr>
        <w:t xml:space="preserve">information related to songs </w:t>
      </w:r>
      <w:r w:rsidR="0095497A" w:rsidRPr="00E94003">
        <w:rPr>
          <w:rFonts w:ascii="Times" w:hAnsi="Times"/>
          <w:sz w:val="24"/>
          <w:szCs w:val="24"/>
        </w:rPr>
        <w:t xml:space="preserve">and user preferences. </w:t>
      </w:r>
    </w:p>
    <w:p w14:paraId="69A8F134" w14:textId="77777777" w:rsidR="00313AD9" w:rsidRPr="00E94003" w:rsidRDefault="0093125E" w:rsidP="00BF2F57">
      <w:pPr>
        <w:pStyle w:val="ListBullet"/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Database</w:t>
      </w:r>
      <w:r w:rsidR="00CC1F58" w:rsidRPr="00E94003">
        <w:rPr>
          <w:rFonts w:ascii="Times" w:hAnsi="Times"/>
          <w:sz w:val="24"/>
          <w:szCs w:val="24"/>
        </w:rPr>
        <w:t xml:space="preserve"> Objectives:</w:t>
      </w:r>
    </w:p>
    <w:p w14:paraId="01C916A4" w14:textId="209F4E0C" w:rsidR="006D7584" w:rsidRPr="00E94003" w:rsidRDefault="00313AD9" w:rsidP="00B56C33">
      <w:pPr>
        <w:pStyle w:val="ListBullet"/>
        <w:numPr>
          <w:ilvl w:val="1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Persist</w:t>
      </w:r>
      <w:r w:rsidR="00CC1F58" w:rsidRPr="00E94003">
        <w:rPr>
          <w:rFonts w:ascii="Times" w:hAnsi="Times"/>
          <w:sz w:val="24"/>
          <w:szCs w:val="24"/>
        </w:rPr>
        <w:t xml:space="preserve"> information</w:t>
      </w:r>
      <w:r w:rsidRPr="00E94003">
        <w:rPr>
          <w:rFonts w:ascii="Times" w:hAnsi="Times"/>
          <w:sz w:val="24"/>
          <w:szCs w:val="24"/>
        </w:rPr>
        <w:t xml:space="preserve"> related to songs,</w:t>
      </w:r>
      <w:r w:rsidR="00CC1F58" w:rsidRPr="00E94003">
        <w:rPr>
          <w:rFonts w:ascii="Times" w:hAnsi="Times"/>
          <w:sz w:val="24"/>
          <w:szCs w:val="24"/>
        </w:rPr>
        <w:t xml:space="preserve"> such as Artists, Albums, </w:t>
      </w:r>
      <w:r w:rsidRPr="00E94003">
        <w:rPr>
          <w:rFonts w:ascii="Times" w:hAnsi="Times"/>
          <w:sz w:val="24"/>
          <w:szCs w:val="24"/>
        </w:rPr>
        <w:t xml:space="preserve">Genres, </w:t>
      </w:r>
      <w:r w:rsidR="009D7D49" w:rsidRPr="00E94003">
        <w:rPr>
          <w:rFonts w:ascii="Times" w:hAnsi="Times"/>
          <w:sz w:val="24"/>
          <w:szCs w:val="24"/>
        </w:rPr>
        <w:t>Songs, and Lyrics.</w:t>
      </w:r>
    </w:p>
    <w:p w14:paraId="1A7653E4" w14:textId="59115E63" w:rsidR="00CC1F58" w:rsidRPr="00E94003" w:rsidRDefault="00CC1F58" w:rsidP="00BF2F57">
      <w:pPr>
        <w:pStyle w:val="ListBullet"/>
        <w:numPr>
          <w:ilvl w:val="1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M</w:t>
      </w:r>
      <w:r w:rsidR="00444E4C" w:rsidRPr="00E94003">
        <w:rPr>
          <w:rFonts w:ascii="Times" w:hAnsi="Times"/>
          <w:sz w:val="24"/>
          <w:szCs w:val="24"/>
        </w:rPr>
        <w:t>anage user information and preferences, such as Playlists, Favorites,</w:t>
      </w:r>
      <w:r w:rsidR="003D268F">
        <w:rPr>
          <w:rFonts w:ascii="Times" w:hAnsi="Times"/>
          <w:sz w:val="24"/>
          <w:szCs w:val="24"/>
        </w:rPr>
        <w:t xml:space="preserve"> and</w:t>
      </w:r>
      <w:r w:rsidR="00444E4C" w:rsidRPr="00E94003">
        <w:rPr>
          <w:rFonts w:ascii="Times" w:hAnsi="Times"/>
          <w:sz w:val="24"/>
          <w:szCs w:val="24"/>
        </w:rPr>
        <w:t xml:space="preserve"> </w:t>
      </w:r>
      <w:r w:rsidR="00C3501B" w:rsidRPr="00E94003">
        <w:rPr>
          <w:rFonts w:ascii="Times" w:hAnsi="Times"/>
          <w:sz w:val="24"/>
          <w:szCs w:val="24"/>
        </w:rPr>
        <w:t>Pur</w:t>
      </w:r>
      <w:r w:rsidR="003D268F">
        <w:rPr>
          <w:rFonts w:ascii="Times" w:hAnsi="Times"/>
          <w:sz w:val="24"/>
          <w:szCs w:val="24"/>
        </w:rPr>
        <w:t>chases.</w:t>
      </w:r>
    </w:p>
    <w:p w14:paraId="487D2227" w14:textId="77777777" w:rsidR="00CC1F58" w:rsidRPr="00E94003" w:rsidRDefault="00CC1F58" w:rsidP="00BF2F57">
      <w:pPr>
        <w:pStyle w:val="ListBullet"/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 xml:space="preserve"> </w:t>
      </w:r>
      <w:r w:rsidR="00AF2025" w:rsidRPr="00E94003">
        <w:rPr>
          <w:rFonts w:ascii="Times" w:hAnsi="Times"/>
          <w:sz w:val="24"/>
          <w:szCs w:val="24"/>
        </w:rPr>
        <w:t>Business Rules:</w:t>
      </w:r>
    </w:p>
    <w:p w14:paraId="00E1580F" w14:textId="48DA9229" w:rsidR="008420E6" w:rsidRPr="008420E6" w:rsidRDefault="001B6059" w:rsidP="008420E6">
      <w:pPr>
        <w:pStyle w:val="ListBullet"/>
        <w:numPr>
          <w:ilvl w:val="1"/>
          <w:numId w:val="3"/>
        </w:numPr>
        <w:spacing w:line="300" w:lineRule="exac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Purchases are the songs purchased by each user account.</w:t>
      </w:r>
      <w:r>
        <w:rPr>
          <w:rFonts w:ascii="Times" w:hAnsi="Times"/>
          <w:sz w:val="24"/>
          <w:szCs w:val="24"/>
        </w:rPr>
        <w:t xml:space="preserve"> </w:t>
      </w:r>
      <w:r w:rsidR="00A11BC8" w:rsidRPr="001B6059">
        <w:rPr>
          <w:rFonts w:ascii="Times" w:hAnsi="Times"/>
          <w:sz w:val="24"/>
          <w:szCs w:val="24"/>
        </w:rPr>
        <w:t xml:space="preserve">Once a song is purchased, it will be available </w:t>
      </w:r>
      <w:r w:rsidR="00745A8E" w:rsidRPr="001B6059">
        <w:rPr>
          <w:rFonts w:ascii="Times" w:hAnsi="Times"/>
          <w:sz w:val="24"/>
          <w:szCs w:val="24"/>
        </w:rPr>
        <w:t xml:space="preserve">for the </w:t>
      </w:r>
      <w:r w:rsidR="00737DC7" w:rsidRPr="001B6059">
        <w:rPr>
          <w:rFonts w:ascii="Times" w:hAnsi="Times"/>
          <w:sz w:val="24"/>
          <w:szCs w:val="24"/>
        </w:rPr>
        <w:t xml:space="preserve">same </w:t>
      </w:r>
      <w:r w:rsidR="00745A8E" w:rsidRPr="001B6059">
        <w:rPr>
          <w:rFonts w:ascii="Times" w:hAnsi="Times"/>
          <w:sz w:val="24"/>
          <w:szCs w:val="24"/>
        </w:rPr>
        <w:t xml:space="preserve">user account forever across </w:t>
      </w:r>
      <w:r w:rsidR="00A11BC8" w:rsidRPr="001B6059">
        <w:rPr>
          <w:rFonts w:ascii="Times" w:hAnsi="Times"/>
          <w:sz w:val="24"/>
          <w:szCs w:val="24"/>
        </w:rPr>
        <w:t>all devices after logging</w:t>
      </w:r>
      <w:r w:rsidR="00862335" w:rsidRPr="001B6059">
        <w:rPr>
          <w:rFonts w:ascii="Times" w:hAnsi="Times"/>
          <w:sz w:val="24"/>
          <w:szCs w:val="24"/>
        </w:rPr>
        <w:t xml:space="preserve"> in</w:t>
      </w:r>
      <w:r w:rsidR="00A11BC8" w:rsidRPr="001B6059">
        <w:rPr>
          <w:rFonts w:ascii="Times" w:hAnsi="Times"/>
          <w:sz w:val="24"/>
          <w:szCs w:val="24"/>
        </w:rPr>
        <w:t xml:space="preserve">, i.e. users do not </w:t>
      </w:r>
      <w:r w:rsidR="00671329">
        <w:rPr>
          <w:rFonts w:ascii="Times" w:hAnsi="Times"/>
          <w:sz w:val="24"/>
          <w:szCs w:val="24"/>
        </w:rPr>
        <w:t xml:space="preserve">need to </w:t>
      </w:r>
      <w:r w:rsidR="00A11BC8" w:rsidRPr="001B6059">
        <w:rPr>
          <w:rFonts w:ascii="Times" w:hAnsi="Times"/>
          <w:sz w:val="24"/>
          <w:szCs w:val="24"/>
        </w:rPr>
        <w:t xml:space="preserve">purchase the </w:t>
      </w:r>
      <w:r w:rsidR="00074035" w:rsidRPr="001B6059">
        <w:rPr>
          <w:rFonts w:ascii="Times" w:hAnsi="Times"/>
          <w:sz w:val="24"/>
          <w:szCs w:val="24"/>
        </w:rPr>
        <w:t xml:space="preserve">exact </w:t>
      </w:r>
      <w:r w:rsidR="00A11BC8" w:rsidRPr="001B6059">
        <w:rPr>
          <w:rFonts w:ascii="Times" w:hAnsi="Times"/>
          <w:sz w:val="24"/>
          <w:szCs w:val="24"/>
        </w:rPr>
        <w:t>same song twice</w:t>
      </w:r>
      <w:r w:rsidR="00484DDE" w:rsidRPr="001B6059">
        <w:rPr>
          <w:rFonts w:ascii="Times" w:hAnsi="Times"/>
          <w:sz w:val="24"/>
          <w:szCs w:val="24"/>
        </w:rPr>
        <w:t>.</w:t>
      </w:r>
    </w:p>
    <w:p w14:paraId="03941839" w14:textId="7FD751D1" w:rsidR="00AF2025" w:rsidRPr="008420E6" w:rsidRDefault="008420E6" w:rsidP="008420E6">
      <w:pPr>
        <w:pStyle w:val="ListBullet"/>
        <w:numPr>
          <w:ilvl w:val="1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Playlists are lists of songs.</w:t>
      </w:r>
      <w:r>
        <w:rPr>
          <w:rFonts w:ascii="Times" w:hAnsi="Times"/>
          <w:sz w:val="24"/>
          <w:szCs w:val="24"/>
        </w:rPr>
        <w:t xml:space="preserve"> </w:t>
      </w:r>
      <w:r w:rsidR="00AF2025" w:rsidRPr="008420E6">
        <w:rPr>
          <w:rFonts w:ascii="Times" w:hAnsi="Times"/>
          <w:sz w:val="24"/>
          <w:szCs w:val="24"/>
        </w:rPr>
        <w:t>All playlists are private, i.e. there is no publicly shared playlists</w:t>
      </w:r>
      <w:r w:rsidR="007C36D5" w:rsidRPr="008420E6">
        <w:rPr>
          <w:rFonts w:ascii="Times" w:hAnsi="Times"/>
          <w:sz w:val="24"/>
          <w:szCs w:val="24"/>
        </w:rPr>
        <w:t xml:space="preserve"> across different users</w:t>
      </w:r>
      <w:r w:rsidR="004D041A" w:rsidRPr="008420E6">
        <w:rPr>
          <w:rFonts w:ascii="Times" w:hAnsi="Times"/>
          <w:sz w:val="24"/>
          <w:szCs w:val="24"/>
        </w:rPr>
        <w:t>.</w:t>
      </w:r>
    </w:p>
    <w:p w14:paraId="2842E0A0" w14:textId="3BC73C45" w:rsidR="009B1B24" w:rsidRDefault="002E6538" w:rsidP="00BF2F57">
      <w:pPr>
        <w:pStyle w:val="ListBullet"/>
        <w:numPr>
          <w:ilvl w:val="1"/>
          <w:numId w:val="3"/>
        </w:numPr>
        <w:spacing w:line="300" w:lineRule="exac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Favorites is a list which contains </w:t>
      </w:r>
      <w:r w:rsidR="00BF334D">
        <w:rPr>
          <w:rFonts w:ascii="Times" w:hAnsi="Times"/>
          <w:sz w:val="24"/>
          <w:szCs w:val="24"/>
        </w:rPr>
        <w:t xml:space="preserve">all </w:t>
      </w:r>
      <w:r>
        <w:rPr>
          <w:rFonts w:ascii="Times" w:hAnsi="Times"/>
          <w:sz w:val="24"/>
          <w:szCs w:val="24"/>
        </w:rPr>
        <w:t>songs that users have marked “heart” with</w:t>
      </w:r>
      <w:r w:rsidR="00A35512" w:rsidRPr="00E94003">
        <w:rPr>
          <w:rFonts w:ascii="Times" w:hAnsi="Times"/>
          <w:sz w:val="24"/>
          <w:szCs w:val="24"/>
        </w:rPr>
        <w:t>.</w:t>
      </w:r>
      <w:r>
        <w:rPr>
          <w:rFonts w:ascii="Times" w:hAnsi="Times"/>
          <w:sz w:val="24"/>
          <w:szCs w:val="24"/>
        </w:rPr>
        <w:t xml:space="preserve"> There is only one such list for each user account</w:t>
      </w:r>
      <w:r w:rsidR="005A4328">
        <w:rPr>
          <w:rFonts w:ascii="Times" w:hAnsi="Times"/>
          <w:sz w:val="24"/>
          <w:szCs w:val="24"/>
        </w:rPr>
        <w:t xml:space="preserve"> (i.e</w:t>
      </w:r>
      <w:r w:rsidR="003A1923">
        <w:rPr>
          <w:rFonts w:ascii="Times" w:hAnsi="Times"/>
          <w:sz w:val="24"/>
          <w:szCs w:val="24"/>
        </w:rPr>
        <w:t>.</w:t>
      </w:r>
      <w:r w:rsidR="00305BE5">
        <w:rPr>
          <w:rFonts w:ascii="Times" w:hAnsi="Times"/>
          <w:sz w:val="24"/>
          <w:szCs w:val="24"/>
        </w:rPr>
        <w:t xml:space="preserve"> one-to-o</w:t>
      </w:r>
      <w:r w:rsidR="005A4328">
        <w:rPr>
          <w:rFonts w:ascii="Times" w:hAnsi="Times"/>
          <w:sz w:val="24"/>
          <w:szCs w:val="24"/>
        </w:rPr>
        <w:t>ne relationship)</w:t>
      </w:r>
      <w:r>
        <w:rPr>
          <w:rFonts w:ascii="Times" w:hAnsi="Times"/>
          <w:sz w:val="24"/>
          <w:szCs w:val="24"/>
        </w:rPr>
        <w:t>.</w:t>
      </w:r>
    </w:p>
    <w:p w14:paraId="0EA48E07" w14:textId="77777777" w:rsidR="008420E6" w:rsidRPr="00E94003" w:rsidRDefault="008420E6" w:rsidP="008420E6">
      <w:pPr>
        <w:pStyle w:val="ListBullet"/>
        <w:numPr>
          <w:ilvl w:val="1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Songs can be purchased, added to playlists, and added to favorite lists.</w:t>
      </w:r>
    </w:p>
    <w:p w14:paraId="024A2D9F" w14:textId="02A154A9" w:rsidR="00EC5557" w:rsidRPr="00E94003" w:rsidRDefault="008377B4" w:rsidP="00BF2F57">
      <w:pPr>
        <w:pStyle w:val="ListBullet"/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 xml:space="preserve">Design Decisions: </w:t>
      </w:r>
      <w:r w:rsidR="00191342">
        <w:rPr>
          <w:rFonts w:ascii="Times" w:hAnsi="Times"/>
          <w:sz w:val="24"/>
          <w:szCs w:val="24"/>
        </w:rPr>
        <w:t>14</w:t>
      </w:r>
      <w:r w:rsidRPr="00E94003">
        <w:rPr>
          <w:rFonts w:ascii="Times" w:hAnsi="Times"/>
          <w:sz w:val="24"/>
          <w:szCs w:val="24"/>
        </w:rPr>
        <w:t xml:space="preserve"> Entities </w:t>
      </w:r>
    </w:p>
    <w:p w14:paraId="72C4E208" w14:textId="43ADD355" w:rsidR="00EC5557" w:rsidRPr="00E94003" w:rsidRDefault="00B24A3F" w:rsidP="00BF2F57">
      <w:pPr>
        <w:pStyle w:val="ListBullet"/>
        <w:numPr>
          <w:ilvl w:val="1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Artist</w:t>
      </w:r>
    </w:p>
    <w:p w14:paraId="062052BC" w14:textId="77777777" w:rsidR="0081376D" w:rsidRPr="00E94003" w:rsidRDefault="00B96665" w:rsidP="00BF2F57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Contains</w:t>
      </w:r>
      <w:r w:rsidR="0081376D" w:rsidRPr="00E94003">
        <w:rPr>
          <w:rFonts w:ascii="Times" w:hAnsi="Times"/>
          <w:sz w:val="24"/>
          <w:szCs w:val="24"/>
        </w:rPr>
        <w:t xml:space="preserve"> information about </w:t>
      </w:r>
      <w:r w:rsidR="0007496B" w:rsidRPr="00E94003">
        <w:rPr>
          <w:rFonts w:ascii="Times" w:hAnsi="Times"/>
          <w:sz w:val="24"/>
          <w:szCs w:val="24"/>
        </w:rPr>
        <w:t>a</w:t>
      </w:r>
      <w:r w:rsidR="0081376D" w:rsidRPr="00E94003">
        <w:rPr>
          <w:rFonts w:ascii="Times" w:hAnsi="Times"/>
          <w:sz w:val="24"/>
          <w:szCs w:val="24"/>
        </w:rPr>
        <w:t xml:space="preserve"> singer/band</w:t>
      </w:r>
    </w:p>
    <w:p w14:paraId="2112AA39" w14:textId="2DAC3B6E" w:rsidR="0081376D" w:rsidRPr="00E94003" w:rsidRDefault="00B54CB6" w:rsidP="00BF2F57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 xml:space="preserve">Many-to-Many: </w:t>
      </w:r>
      <w:r w:rsidR="0081376D" w:rsidRPr="00E94003">
        <w:rPr>
          <w:rFonts w:ascii="Times" w:hAnsi="Times"/>
          <w:sz w:val="24"/>
          <w:szCs w:val="24"/>
        </w:rPr>
        <w:t>Albums</w:t>
      </w:r>
      <w:r w:rsidR="00F31132" w:rsidRPr="00E94003">
        <w:rPr>
          <w:rFonts w:ascii="Times" w:hAnsi="Times"/>
          <w:sz w:val="24"/>
          <w:szCs w:val="24"/>
        </w:rPr>
        <w:t>, Genre</w:t>
      </w:r>
    </w:p>
    <w:p w14:paraId="641921D3" w14:textId="275AF21A" w:rsidR="00EC5557" w:rsidRPr="00E94003" w:rsidRDefault="00B24A3F" w:rsidP="00BF2F57">
      <w:pPr>
        <w:pStyle w:val="ListBullet"/>
        <w:numPr>
          <w:ilvl w:val="1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Album</w:t>
      </w:r>
    </w:p>
    <w:p w14:paraId="333382AE" w14:textId="77777777" w:rsidR="00192F62" w:rsidRPr="00E94003" w:rsidRDefault="00B96665" w:rsidP="00BF2F57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 xml:space="preserve">Contains </w:t>
      </w:r>
      <w:r w:rsidR="00192F62" w:rsidRPr="00E94003">
        <w:rPr>
          <w:rFonts w:ascii="Times" w:hAnsi="Times"/>
          <w:sz w:val="24"/>
          <w:szCs w:val="24"/>
        </w:rPr>
        <w:t xml:space="preserve">information about </w:t>
      </w:r>
      <w:r w:rsidR="0007496B" w:rsidRPr="00E94003">
        <w:rPr>
          <w:rFonts w:ascii="Times" w:hAnsi="Times"/>
          <w:sz w:val="24"/>
          <w:szCs w:val="24"/>
        </w:rPr>
        <w:t>an</w:t>
      </w:r>
      <w:r w:rsidR="00192F62" w:rsidRPr="00E94003">
        <w:rPr>
          <w:rFonts w:ascii="Times" w:hAnsi="Times"/>
          <w:sz w:val="24"/>
          <w:szCs w:val="24"/>
        </w:rPr>
        <w:t xml:space="preserve"> album</w:t>
      </w:r>
    </w:p>
    <w:p w14:paraId="5A291DAF" w14:textId="6276A8C6" w:rsidR="00192F62" w:rsidRPr="00E94003" w:rsidRDefault="00192F62" w:rsidP="00BF2F57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Many-to-</w:t>
      </w:r>
      <w:r w:rsidR="00B54CB6" w:rsidRPr="00E94003">
        <w:rPr>
          <w:rFonts w:ascii="Times" w:hAnsi="Times"/>
          <w:sz w:val="24"/>
          <w:szCs w:val="24"/>
        </w:rPr>
        <w:t>Many:</w:t>
      </w:r>
      <w:r w:rsidRPr="00E94003">
        <w:rPr>
          <w:rFonts w:ascii="Times" w:hAnsi="Times"/>
          <w:sz w:val="24"/>
          <w:szCs w:val="24"/>
        </w:rPr>
        <w:t xml:space="preserve"> </w:t>
      </w:r>
      <w:r w:rsidR="007E10C6" w:rsidRPr="00E94003">
        <w:rPr>
          <w:rFonts w:ascii="Times" w:hAnsi="Times"/>
          <w:sz w:val="24"/>
          <w:szCs w:val="24"/>
        </w:rPr>
        <w:t>Artists</w:t>
      </w:r>
      <w:r w:rsidR="00B871FF" w:rsidRPr="00E94003">
        <w:rPr>
          <w:rFonts w:ascii="Times" w:hAnsi="Times"/>
          <w:sz w:val="24"/>
          <w:szCs w:val="24"/>
        </w:rPr>
        <w:t>,</w:t>
      </w:r>
      <w:r w:rsidR="0058136A" w:rsidRPr="00E94003">
        <w:rPr>
          <w:rFonts w:ascii="Times" w:hAnsi="Times"/>
          <w:sz w:val="24"/>
          <w:szCs w:val="24"/>
        </w:rPr>
        <w:t xml:space="preserve"> Genre</w:t>
      </w:r>
      <w:r w:rsidR="00B871FF" w:rsidRPr="00E94003">
        <w:rPr>
          <w:rFonts w:ascii="Times" w:hAnsi="Times"/>
          <w:sz w:val="24"/>
          <w:szCs w:val="24"/>
        </w:rPr>
        <w:t>,</w:t>
      </w:r>
      <w:r w:rsidRPr="00E94003">
        <w:rPr>
          <w:rFonts w:ascii="Times" w:hAnsi="Times"/>
          <w:sz w:val="24"/>
          <w:szCs w:val="24"/>
        </w:rPr>
        <w:t xml:space="preserve"> Songs</w:t>
      </w:r>
    </w:p>
    <w:p w14:paraId="76649F8F" w14:textId="77777777" w:rsidR="00D23C56" w:rsidRPr="00E94003" w:rsidRDefault="00D23C56" w:rsidP="00BF2F57">
      <w:pPr>
        <w:pStyle w:val="ListBullet"/>
        <w:numPr>
          <w:ilvl w:val="1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Artist_Album</w:t>
      </w:r>
    </w:p>
    <w:p w14:paraId="0D4A1AC0" w14:textId="06D2771E" w:rsidR="00F70400" w:rsidRPr="00E94003" w:rsidRDefault="006D258F" w:rsidP="00BF2F57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Associative entity for Artist and Album</w:t>
      </w:r>
    </w:p>
    <w:p w14:paraId="6EF0FD81" w14:textId="4E529B83" w:rsidR="00EC5557" w:rsidRPr="00E94003" w:rsidRDefault="00BF5ACB" w:rsidP="00BF2F57">
      <w:pPr>
        <w:pStyle w:val="ListBullet"/>
        <w:numPr>
          <w:ilvl w:val="1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Genre</w:t>
      </w:r>
    </w:p>
    <w:p w14:paraId="2E3A4230" w14:textId="77777777" w:rsidR="00D43F08" w:rsidRPr="00E94003" w:rsidRDefault="00B96665" w:rsidP="00BF2F57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 xml:space="preserve">Contains </w:t>
      </w:r>
      <w:r w:rsidR="00D43F08" w:rsidRPr="00E94003">
        <w:rPr>
          <w:rFonts w:ascii="Times" w:hAnsi="Times"/>
          <w:sz w:val="24"/>
          <w:szCs w:val="24"/>
        </w:rPr>
        <w:t xml:space="preserve">information about </w:t>
      </w:r>
      <w:r w:rsidR="005D0121" w:rsidRPr="00E94003">
        <w:rPr>
          <w:rFonts w:ascii="Times" w:hAnsi="Times"/>
          <w:sz w:val="24"/>
          <w:szCs w:val="24"/>
        </w:rPr>
        <w:t>a</w:t>
      </w:r>
      <w:r w:rsidR="00D43F08" w:rsidRPr="00E94003">
        <w:rPr>
          <w:rFonts w:ascii="Times" w:hAnsi="Times"/>
          <w:sz w:val="24"/>
          <w:szCs w:val="24"/>
        </w:rPr>
        <w:t xml:space="preserve"> music genre</w:t>
      </w:r>
    </w:p>
    <w:p w14:paraId="0C09FCE3" w14:textId="49D9312F" w:rsidR="00D43F08" w:rsidRPr="00E94003" w:rsidRDefault="007A3451" w:rsidP="00BF2F57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 xml:space="preserve">Many-to-Many: </w:t>
      </w:r>
      <w:r w:rsidR="00E709F8" w:rsidRPr="00E94003">
        <w:rPr>
          <w:rFonts w:ascii="Times" w:hAnsi="Times"/>
          <w:sz w:val="24"/>
          <w:szCs w:val="24"/>
        </w:rPr>
        <w:t>Album, Artist</w:t>
      </w:r>
    </w:p>
    <w:p w14:paraId="56EF7E4D" w14:textId="58C748A8" w:rsidR="00400E43" w:rsidRPr="00E94003" w:rsidRDefault="00400E43" w:rsidP="00BF2F57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One-to-</w:t>
      </w:r>
      <w:r w:rsidR="00C31634">
        <w:rPr>
          <w:rFonts w:ascii="Times" w:hAnsi="Times"/>
          <w:sz w:val="24"/>
          <w:szCs w:val="24"/>
        </w:rPr>
        <w:t>Many</w:t>
      </w:r>
      <w:r w:rsidRPr="00E94003">
        <w:rPr>
          <w:rFonts w:ascii="Times" w:hAnsi="Times"/>
          <w:sz w:val="24"/>
          <w:szCs w:val="24"/>
        </w:rPr>
        <w:t>: Songs</w:t>
      </w:r>
    </w:p>
    <w:p w14:paraId="763754F2" w14:textId="77777777" w:rsidR="00D23C56" w:rsidRPr="00E94003" w:rsidRDefault="00D23C56" w:rsidP="00BF2F57">
      <w:pPr>
        <w:pStyle w:val="ListBullet"/>
        <w:numPr>
          <w:ilvl w:val="1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Album_Genre</w:t>
      </w:r>
    </w:p>
    <w:p w14:paraId="43C2C8DE" w14:textId="5F4A303E" w:rsidR="00CC5644" w:rsidRPr="00E94003" w:rsidRDefault="00EF6DC5" w:rsidP="00BF2F57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lastRenderedPageBreak/>
        <w:t>Associative entity for Genre and Album</w:t>
      </w:r>
    </w:p>
    <w:p w14:paraId="1F7CD495" w14:textId="37798A77" w:rsidR="00C01740" w:rsidRPr="00E94003" w:rsidRDefault="00C01740" w:rsidP="00C01740">
      <w:pPr>
        <w:pStyle w:val="ListBullet"/>
        <w:numPr>
          <w:ilvl w:val="1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Artist_Genre</w:t>
      </w:r>
    </w:p>
    <w:p w14:paraId="3FF4CE70" w14:textId="251BC3B4" w:rsidR="00C01740" w:rsidRPr="00E94003" w:rsidRDefault="00EF6DC5" w:rsidP="00C01740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Associative entity for Genre</w:t>
      </w:r>
      <w:r w:rsidR="00C01740" w:rsidRPr="00E94003">
        <w:rPr>
          <w:rFonts w:ascii="Times" w:hAnsi="Times"/>
          <w:sz w:val="24"/>
          <w:szCs w:val="24"/>
        </w:rPr>
        <w:t xml:space="preserve"> and A</w:t>
      </w:r>
      <w:r w:rsidR="00C01740" w:rsidRPr="00E94003">
        <w:rPr>
          <w:rFonts w:ascii="Times" w:hAnsi="Times"/>
          <w:sz w:val="24"/>
          <w:szCs w:val="24"/>
        </w:rPr>
        <w:t>rtist</w:t>
      </w:r>
    </w:p>
    <w:p w14:paraId="22A0B75B" w14:textId="77777777" w:rsidR="00EC5557" w:rsidRPr="00E94003" w:rsidRDefault="00EC5557" w:rsidP="00BF2F57">
      <w:pPr>
        <w:pStyle w:val="ListBullet"/>
        <w:numPr>
          <w:ilvl w:val="1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Songs</w:t>
      </w:r>
    </w:p>
    <w:p w14:paraId="0AA6D536" w14:textId="1A851A20" w:rsidR="0007496B" w:rsidRPr="00E94003" w:rsidRDefault="00B96665" w:rsidP="00BF2F57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 xml:space="preserve">Contains </w:t>
      </w:r>
      <w:r w:rsidR="0083129C" w:rsidRPr="00E94003">
        <w:rPr>
          <w:rFonts w:ascii="Times" w:hAnsi="Times"/>
          <w:sz w:val="24"/>
          <w:szCs w:val="24"/>
        </w:rPr>
        <w:t xml:space="preserve">information about </w:t>
      </w:r>
      <w:r w:rsidR="0007496B" w:rsidRPr="00E94003">
        <w:rPr>
          <w:rFonts w:ascii="Times" w:hAnsi="Times"/>
          <w:sz w:val="24"/>
          <w:szCs w:val="24"/>
        </w:rPr>
        <w:t>song</w:t>
      </w:r>
      <w:r w:rsidR="0083129C" w:rsidRPr="00E94003">
        <w:rPr>
          <w:rFonts w:ascii="Times" w:hAnsi="Times"/>
          <w:sz w:val="24"/>
          <w:szCs w:val="24"/>
        </w:rPr>
        <w:t>s</w:t>
      </w:r>
    </w:p>
    <w:p w14:paraId="3D4E201B" w14:textId="09036610" w:rsidR="00EB4F39" w:rsidRPr="00E94003" w:rsidRDefault="005B1F98" w:rsidP="00BF2F57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 xml:space="preserve">Many-to-Many: </w:t>
      </w:r>
      <w:r w:rsidR="00EB4F39" w:rsidRPr="00E94003">
        <w:rPr>
          <w:rFonts w:ascii="Times" w:hAnsi="Times"/>
          <w:sz w:val="24"/>
          <w:szCs w:val="24"/>
        </w:rPr>
        <w:t>Albums</w:t>
      </w:r>
      <w:r w:rsidR="00C907BD" w:rsidRPr="00E94003">
        <w:rPr>
          <w:rFonts w:ascii="Times" w:hAnsi="Times"/>
          <w:sz w:val="24"/>
          <w:szCs w:val="24"/>
        </w:rPr>
        <w:t>, Playlist</w:t>
      </w:r>
    </w:p>
    <w:p w14:paraId="79327B14" w14:textId="6C35BC53" w:rsidR="000C6F1A" w:rsidRDefault="00C907BD" w:rsidP="00BF2F57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One</w:t>
      </w:r>
      <w:r w:rsidR="008D5919" w:rsidRPr="00E94003">
        <w:rPr>
          <w:rFonts w:ascii="Times" w:hAnsi="Times"/>
          <w:sz w:val="24"/>
          <w:szCs w:val="24"/>
        </w:rPr>
        <w:t>-to-One</w:t>
      </w:r>
      <w:r w:rsidR="000C6F1A" w:rsidRPr="00E94003">
        <w:rPr>
          <w:rFonts w:ascii="Times" w:hAnsi="Times"/>
          <w:sz w:val="24"/>
          <w:szCs w:val="24"/>
        </w:rPr>
        <w:t xml:space="preserve">: </w:t>
      </w:r>
      <w:r w:rsidR="002037CB" w:rsidRPr="00E94003">
        <w:rPr>
          <w:rFonts w:ascii="Times" w:hAnsi="Times"/>
          <w:sz w:val="24"/>
          <w:szCs w:val="24"/>
        </w:rPr>
        <w:t>Genre, Lyrics</w:t>
      </w:r>
    </w:p>
    <w:p w14:paraId="15C58061" w14:textId="432ACFF2" w:rsidR="00F80BA9" w:rsidRPr="00E94003" w:rsidRDefault="00F80BA9" w:rsidP="00BF2F57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Many-to-One: Purchases</w:t>
      </w:r>
      <w:r w:rsidR="003939ED">
        <w:rPr>
          <w:rFonts w:ascii="Times" w:hAnsi="Times"/>
          <w:sz w:val="24"/>
          <w:szCs w:val="24"/>
        </w:rPr>
        <w:t>, Favorite</w:t>
      </w:r>
    </w:p>
    <w:p w14:paraId="20A8B537" w14:textId="242699A3" w:rsidR="00D23C56" w:rsidRPr="00E94003" w:rsidRDefault="00BF5ACB" w:rsidP="00BF2F57">
      <w:pPr>
        <w:pStyle w:val="ListBullet"/>
        <w:numPr>
          <w:ilvl w:val="1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Song</w:t>
      </w:r>
      <w:r w:rsidRPr="00E94003">
        <w:rPr>
          <w:rFonts w:ascii="Times" w:hAnsi="Times"/>
          <w:sz w:val="24"/>
          <w:szCs w:val="24"/>
        </w:rPr>
        <w:t>s_Album</w:t>
      </w:r>
    </w:p>
    <w:p w14:paraId="033CB7B5" w14:textId="2DDB8103" w:rsidR="0015498A" w:rsidRPr="00E94003" w:rsidRDefault="0015498A" w:rsidP="00BF2F57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Associa</w:t>
      </w:r>
      <w:r w:rsidR="00D939BD" w:rsidRPr="00E94003">
        <w:rPr>
          <w:rFonts w:ascii="Times" w:hAnsi="Times"/>
          <w:sz w:val="24"/>
          <w:szCs w:val="24"/>
        </w:rPr>
        <w:t>tive entity for Songs and Album</w:t>
      </w:r>
    </w:p>
    <w:p w14:paraId="1A557801" w14:textId="28E5F291" w:rsidR="00F955AA" w:rsidRPr="00E94003" w:rsidRDefault="00F955AA" w:rsidP="00F955AA">
      <w:pPr>
        <w:pStyle w:val="ListBullet"/>
        <w:numPr>
          <w:ilvl w:val="1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Song</w:t>
      </w:r>
      <w:r w:rsidRPr="00E94003">
        <w:rPr>
          <w:rFonts w:ascii="Times" w:hAnsi="Times"/>
          <w:sz w:val="24"/>
          <w:szCs w:val="24"/>
        </w:rPr>
        <w:t>s</w:t>
      </w:r>
      <w:r w:rsidRPr="00E94003">
        <w:rPr>
          <w:rFonts w:ascii="Times" w:hAnsi="Times"/>
          <w:sz w:val="24"/>
          <w:szCs w:val="24"/>
        </w:rPr>
        <w:t>_Playlist</w:t>
      </w:r>
    </w:p>
    <w:p w14:paraId="7678FB81" w14:textId="77CD411C" w:rsidR="00F955AA" w:rsidRPr="00E94003" w:rsidRDefault="00F955AA" w:rsidP="00F955AA">
      <w:pPr>
        <w:pStyle w:val="ListBullet"/>
        <w:numPr>
          <w:ilvl w:val="0"/>
          <w:numId w:val="0"/>
        </w:numPr>
        <w:spacing w:line="300" w:lineRule="exact"/>
        <w:ind w:left="2160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Associativ</w:t>
      </w:r>
      <w:r w:rsidR="00F93AF4" w:rsidRPr="00E94003">
        <w:rPr>
          <w:rFonts w:ascii="Times" w:hAnsi="Times"/>
          <w:sz w:val="24"/>
          <w:szCs w:val="24"/>
        </w:rPr>
        <w:t>e entity for Songs and Playlist</w:t>
      </w:r>
    </w:p>
    <w:p w14:paraId="4B603B1F" w14:textId="77777777" w:rsidR="00EC5557" w:rsidRPr="00E94003" w:rsidRDefault="00EC5557" w:rsidP="00BF2F57">
      <w:pPr>
        <w:pStyle w:val="ListBullet"/>
        <w:numPr>
          <w:ilvl w:val="1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Lyrics</w:t>
      </w:r>
    </w:p>
    <w:p w14:paraId="45C90016" w14:textId="77777777" w:rsidR="00A356E7" w:rsidRPr="00E94003" w:rsidRDefault="00B96665" w:rsidP="00BF2F57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 xml:space="preserve">Contains </w:t>
      </w:r>
      <w:r w:rsidR="00A356E7" w:rsidRPr="00E94003">
        <w:rPr>
          <w:rFonts w:ascii="Times" w:hAnsi="Times"/>
          <w:sz w:val="24"/>
          <w:szCs w:val="24"/>
        </w:rPr>
        <w:t>lyrics information of a song</w:t>
      </w:r>
    </w:p>
    <w:p w14:paraId="4B152515" w14:textId="77777777" w:rsidR="00A356E7" w:rsidRPr="00E94003" w:rsidRDefault="0031575D" w:rsidP="00BF2F57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 xml:space="preserve">One-to-One: </w:t>
      </w:r>
      <w:r w:rsidR="00A356E7" w:rsidRPr="00E94003">
        <w:rPr>
          <w:rFonts w:ascii="Times" w:hAnsi="Times"/>
          <w:sz w:val="24"/>
          <w:szCs w:val="24"/>
        </w:rPr>
        <w:t>Songs</w:t>
      </w:r>
    </w:p>
    <w:p w14:paraId="62D90472" w14:textId="77777777" w:rsidR="00EC5557" w:rsidRPr="00E94003" w:rsidRDefault="00EC5557" w:rsidP="00BF2F57">
      <w:pPr>
        <w:pStyle w:val="ListBullet"/>
        <w:numPr>
          <w:ilvl w:val="1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Users</w:t>
      </w:r>
    </w:p>
    <w:p w14:paraId="3A8C76E3" w14:textId="77777777" w:rsidR="00B871FF" w:rsidRPr="00E94003" w:rsidRDefault="00B871FF" w:rsidP="00BF2F57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Contains user information</w:t>
      </w:r>
    </w:p>
    <w:p w14:paraId="39B9A467" w14:textId="0F2E8B58" w:rsidR="00B54CB6" w:rsidRPr="00E94003" w:rsidRDefault="00377BB8" w:rsidP="00BF2F57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One-to-Many: Playlists</w:t>
      </w:r>
      <w:r w:rsidR="006C1717" w:rsidRPr="00E94003">
        <w:rPr>
          <w:rFonts w:ascii="Times" w:hAnsi="Times"/>
          <w:sz w:val="24"/>
          <w:szCs w:val="24"/>
        </w:rPr>
        <w:t>, Purchases</w:t>
      </w:r>
    </w:p>
    <w:p w14:paraId="01E2B36B" w14:textId="57DFD9ED" w:rsidR="000A03F4" w:rsidRPr="00E94003" w:rsidRDefault="00B561B2" w:rsidP="00933DBA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One</w:t>
      </w:r>
      <w:r w:rsidR="006C1717" w:rsidRPr="00E94003">
        <w:rPr>
          <w:rFonts w:ascii="Times" w:hAnsi="Times"/>
          <w:sz w:val="24"/>
          <w:szCs w:val="24"/>
        </w:rPr>
        <w:t>-to-</w:t>
      </w:r>
      <w:r>
        <w:rPr>
          <w:rFonts w:ascii="Times" w:hAnsi="Times"/>
          <w:sz w:val="24"/>
          <w:szCs w:val="24"/>
        </w:rPr>
        <w:t>One</w:t>
      </w:r>
      <w:r w:rsidR="006C1717" w:rsidRPr="00E94003">
        <w:rPr>
          <w:rFonts w:ascii="Times" w:hAnsi="Times"/>
          <w:sz w:val="24"/>
          <w:szCs w:val="24"/>
        </w:rPr>
        <w:t>: Favorite</w:t>
      </w:r>
      <w:r w:rsidR="000A03F4" w:rsidRPr="00E94003">
        <w:rPr>
          <w:rFonts w:ascii="Times" w:hAnsi="Times"/>
          <w:sz w:val="24"/>
          <w:szCs w:val="24"/>
        </w:rPr>
        <w:t xml:space="preserve"> </w:t>
      </w:r>
    </w:p>
    <w:p w14:paraId="632308FE" w14:textId="77777777" w:rsidR="00D23C56" w:rsidRPr="00E94003" w:rsidRDefault="00EC5557" w:rsidP="00BF2F57">
      <w:pPr>
        <w:pStyle w:val="ListBullet"/>
        <w:numPr>
          <w:ilvl w:val="1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Playlists</w:t>
      </w:r>
    </w:p>
    <w:p w14:paraId="521CE871" w14:textId="77777777" w:rsidR="00B54CB6" w:rsidRPr="00E94003" w:rsidRDefault="00A2148A" w:rsidP="00BF2F57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A specific list of songs created by users</w:t>
      </w:r>
    </w:p>
    <w:p w14:paraId="72F557BA" w14:textId="77777777" w:rsidR="00AF59B4" w:rsidRPr="00E94003" w:rsidRDefault="003F3E7A" w:rsidP="00AF59B4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Many-to-One: Users</w:t>
      </w:r>
    </w:p>
    <w:p w14:paraId="4CA8BFE5" w14:textId="7C97CF2E" w:rsidR="00D51788" w:rsidRPr="00E94003" w:rsidRDefault="00AF59B4" w:rsidP="00F10F60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M</w:t>
      </w:r>
      <w:r w:rsidR="00D80D60" w:rsidRPr="00E94003">
        <w:rPr>
          <w:rFonts w:ascii="Times" w:hAnsi="Times"/>
          <w:sz w:val="24"/>
          <w:szCs w:val="24"/>
        </w:rPr>
        <w:t>any-to-Many: Favo</w:t>
      </w:r>
      <w:r w:rsidRPr="00E94003">
        <w:rPr>
          <w:rFonts w:ascii="Times" w:hAnsi="Times"/>
          <w:sz w:val="24"/>
          <w:szCs w:val="24"/>
        </w:rPr>
        <w:t xml:space="preserve">rite, Songs </w:t>
      </w:r>
    </w:p>
    <w:p w14:paraId="03C03757" w14:textId="00D69F1E" w:rsidR="00EC5557" w:rsidRPr="00E94003" w:rsidRDefault="00EC5557" w:rsidP="00D51788">
      <w:pPr>
        <w:pStyle w:val="ListBullet"/>
        <w:numPr>
          <w:ilvl w:val="1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Favorite</w:t>
      </w:r>
      <w:r w:rsidR="006C44C9" w:rsidRPr="00E94003">
        <w:rPr>
          <w:rFonts w:ascii="Times" w:hAnsi="Times"/>
          <w:sz w:val="24"/>
          <w:szCs w:val="24"/>
        </w:rPr>
        <w:t>s</w:t>
      </w:r>
    </w:p>
    <w:p w14:paraId="0017A7FA" w14:textId="66F8EADC" w:rsidR="00A2148A" w:rsidRPr="00E94003" w:rsidRDefault="00F10F60" w:rsidP="00BF2F57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 list of songs that users have marked “favorite” with</w:t>
      </w:r>
    </w:p>
    <w:p w14:paraId="2693CB1C" w14:textId="017D8E02" w:rsidR="0094455D" w:rsidRDefault="00C74605" w:rsidP="00BF2F57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One-to-One</w:t>
      </w:r>
      <w:r w:rsidR="0094455D" w:rsidRPr="00E94003">
        <w:rPr>
          <w:rFonts w:ascii="Times" w:hAnsi="Times"/>
          <w:sz w:val="24"/>
          <w:szCs w:val="24"/>
        </w:rPr>
        <w:t>: Users</w:t>
      </w:r>
    </w:p>
    <w:p w14:paraId="48BD8C9C" w14:textId="2AC82B1E" w:rsidR="00C74605" w:rsidRPr="00E94003" w:rsidRDefault="00C74605" w:rsidP="00BF2F57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One-to-Many: Songs</w:t>
      </w:r>
    </w:p>
    <w:p w14:paraId="0EE3A7E0" w14:textId="623E71B1" w:rsidR="00EC5557" w:rsidRPr="00E94003" w:rsidRDefault="00DD397F" w:rsidP="00BF2F57">
      <w:pPr>
        <w:pStyle w:val="ListBullet"/>
        <w:numPr>
          <w:ilvl w:val="1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Purchases</w:t>
      </w:r>
    </w:p>
    <w:p w14:paraId="4EABEE0D" w14:textId="77777777" w:rsidR="0094455D" w:rsidRPr="00E94003" w:rsidRDefault="0094455D" w:rsidP="00BF2F57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 w:rsidRPr="00E94003">
        <w:rPr>
          <w:rFonts w:ascii="Times" w:hAnsi="Times"/>
          <w:sz w:val="24"/>
          <w:szCs w:val="24"/>
        </w:rPr>
        <w:t>Contains user’s purchased songs</w:t>
      </w:r>
    </w:p>
    <w:p w14:paraId="0D42D413" w14:textId="18ACD7D4" w:rsidR="00C6339B" w:rsidRDefault="00F8722A" w:rsidP="000C1330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Many</w:t>
      </w:r>
      <w:r w:rsidR="0094455D" w:rsidRPr="00E94003">
        <w:rPr>
          <w:rFonts w:ascii="Times" w:hAnsi="Times"/>
          <w:sz w:val="24"/>
          <w:szCs w:val="24"/>
        </w:rPr>
        <w:t>-to-One: Users</w:t>
      </w:r>
    </w:p>
    <w:p w14:paraId="39E0AE18" w14:textId="7B83A389" w:rsidR="00F8722A" w:rsidRPr="000C1330" w:rsidRDefault="00F8722A" w:rsidP="000C1330">
      <w:pPr>
        <w:pStyle w:val="ListBullet"/>
        <w:numPr>
          <w:ilvl w:val="2"/>
          <w:numId w:val="3"/>
        </w:numPr>
        <w:spacing w:line="300" w:lineRule="exac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One-to-Many: Songs</w:t>
      </w:r>
      <w:bookmarkStart w:id="0" w:name="_GoBack"/>
      <w:bookmarkEnd w:id="0"/>
    </w:p>
    <w:sectPr w:rsidR="00F8722A" w:rsidRPr="000C1330" w:rsidSect="00011E1E">
      <w:footerReference w:type="default" r:id="rId8"/>
      <w:headerReference w:type="first" r:id="rId9"/>
      <w:pgSz w:w="12240" w:h="15840" w:code="1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C2C79" w14:textId="77777777" w:rsidR="00C20B20" w:rsidRDefault="00C20B20">
      <w:r>
        <w:separator/>
      </w:r>
    </w:p>
    <w:p w14:paraId="0943080F" w14:textId="77777777" w:rsidR="00C20B20" w:rsidRDefault="00C20B20"/>
  </w:endnote>
  <w:endnote w:type="continuationSeparator" w:id="0">
    <w:p w14:paraId="633E7A51" w14:textId="77777777" w:rsidR="00C20B20" w:rsidRDefault="00C20B20">
      <w:r>
        <w:continuationSeparator/>
      </w:r>
    </w:p>
    <w:p w14:paraId="6EE76EBB" w14:textId="77777777" w:rsidR="00C20B20" w:rsidRDefault="00C20B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4A2EB9" w14:textId="77777777" w:rsidR="00C6339B" w:rsidRDefault="00B43DE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D2331" w14:textId="77777777" w:rsidR="00C20B20" w:rsidRDefault="00C20B20">
      <w:r>
        <w:separator/>
      </w:r>
    </w:p>
    <w:p w14:paraId="378C0A0F" w14:textId="77777777" w:rsidR="00C20B20" w:rsidRDefault="00C20B20"/>
  </w:footnote>
  <w:footnote w:type="continuationSeparator" w:id="0">
    <w:p w14:paraId="227AA4BF" w14:textId="77777777" w:rsidR="00C20B20" w:rsidRDefault="00C20B20">
      <w:r>
        <w:continuationSeparator/>
      </w:r>
    </w:p>
    <w:p w14:paraId="560F0B20" w14:textId="77777777" w:rsidR="00C20B20" w:rsidRDefault="00C20B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222DD" w14:textId="30DDFCB7" w:rsidR="006C2CA6" w:rsidRPr="00972D42" w:rsidRDefault="006C2CA6" w:rsidP="006C2CA6">
    <w:pPr>
      <w:pStyle w:val="Heading1"/>
      <w:rPr>
        <w:rFonts w:ascii="Times" w:hAnsi="Times"/>
      </w:rPr>
    </w:pPr>
    <w:r w:rsidRPr="00972D42">
      <w:rPr>
        <w:rFonts w:ascii="Times" w:hAnsi="Times"/>
      </w:rPr>
      <w:t>INFO 6210 – Database Design Document – Group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31CB3"/>
    <w:multiLevelType w:val="multilevel"/>
    <w:tmpl w:val="8214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6D"/>
    <w:rsid w:val="00002A7D"/>
    <w:rsid w:val="00011E1E"/>
    <w:rsid w:val="00074035"/>
    <w:rsid w:val="0007496B"/>
    <w:rsid w:val="000A03F4"/>
    <w:rsid w:val="000C1330"/>
    <w:rsid w:val="000C6F1A"/>
    <w:rsid w:val="000D309E"/>
    <w:rsid w:val="00107825"/>
    <w:rsid w:val="00114E57"/>
    <w:rsid w:val="0014536B"/>
    <w:rsid w:val="0015498A"/>
    <w:rsid w:val="00164589"/>
    <w:rsid w:val="00191342"/>
    <w:rsid w:val="00192F62"/>
    <w:rsid w:val="001B6059"/>
    <w:rsid w:val="001B6BDB"/>
    <w:rsid w:val="001F0684"/>
    <w:rsid w:val="002037CB"/>
    <w:rsid w:val="00234846"/>
    <w:rsid w:val="002514CC"/>
    <w:rsid w:val="00277C75"/>
    <w:rsid w:val="002A3D0E"/>
    <w:rsid w:val="002E1D48"/>
    <w:rsid w:val="002E6538"/>
    <w:rsid w:val="003026C9"/>
    <w:rsid w:val="00305BE5"/>
    <w:rsid w:val="00313AD9"/>
    <w:rsid w:val="0031575D"/>
    <w:rsid w:val="00377BB8"/>
    <w:rsid w:val="0039003F"/>
    <w:rsid w:val="003939ED"/>
    <w:rsid w:val="00396603"/>
    <w:rsid w:val="003A1923"/>
    <w:rsid w:val="003D268F"/>
    <w:rsid w:val="003D336D"/>
    <w:rsid w:val="003F3E7A"/>
    <w:rsid w:val="003F720A"/>
    <w:rsid w:val="00400E43"/>
    <w:rsid w:val="0041715E"/>
    <w:rsid w:val="004414E0"/>
    <w:rsid w:val="00444E4C"/>
    <w:rsid w:val="00450BB6"/>
    <w:rsid w:val="004605FE"/>
    <w:rsid w:val="00484DDE"/>
    <w:rsid w:val="004D03C3"/>
    <w:rsid w:val="004D041A"/>
    <w:rsid w:val="004D22B3"/>
    <w:rsid w:val="00571757"/>
    <w:rsid w:val="0058136A"/>
    <w:rsid w:val="005A4328"/>
    <w:rsid w:val="005B1F98"/>
    <w:rsid w:val="005D0121"/>
    <w:rsid w:val="005D10E8"/>
    <w:rsid w:val="00614027"/>
    <w:rsid w:val="006369C5"/>
    <w:rsid w:val="00671329"/>
    <w:rsid w:val="00686109"/>
    <w:rsid w:val="006C1717"/>
    <w:rsid w:val="006C2CA6"/>
    <w:rsid w:val="006C44C9"/>
    <w:rsid w:val="006D258F"/>
    <w:rsid w:val="006D7584"/>
    <w:rsid w:val="006F3E7A"/>
    <w:rsid w:val="00737DC7"/>
    <w:rsid w:val="00745A8E"/>
    <w:rsid w:val="007A3451"/>
    <w:rsid w:val="007C36D5"/>
    <w:rsid w:val="007E10C6"/>
    <w:rsid w:val="0081376D"/>
    <w:rsid w:val="0083129C"/>
    <w:rsid w:val="008377B4"/>
    <w:rsid w:val="008420E6"/>
    <w:rsid w:val="0085279F"/>
    <w:rsid w:val="00862335"/>
    <w:rsid w:val="00865B48"/>
    <w:rsid w:val="008D16CD"/>
    <w:rsid w:val="008D5919"/>
    <w:rsid w:val="008F2AAB"/>
    <w:rsid w:val="0093125E"/>
    <w:rsid w:val="00933DBA"/>
    <w:rsid w:val="0094455D"/>
    <w:rsid w:val="0095497A"/>
    <w:rsid w:val="00972BF4"/>
    <w:rsid w:val="00972D42"/>
    <w:rsid w:val="00982B95"/>
    <w:rsid w:val="009B1B24"/>
    <w:rsid w:val="009B2DB0"/>
    <w:rsid w:val="009D5738"/>
    <w:rsid w:val="009D7D49"/>
    <w:rsid w:val="009E05D2"/>
    <w:rsid w:val="009E345F"/>
    <w:rsid w:val="00A11BC8"/>
    <w:rsid w:val="00A2148A"/>
    <w:rsid w:val="00A35512"/>
    <w:rsid w:val="00A356E7"/>
    <w:rsid w:val="00A712F4"/>
    <w:rsid w:val="00AC34D0"/>
    <w:rsid w:val="00AF2025"/>
    <w:rsid w:val="00AF59B4"/>
    <w:rsid w:val="00B24A3F"/>
    <w:rsid w:val="00B36180"/>
    <w:rsid w:val="00B43DE1"/>
    <w:rsid w:val="00B45E99"/>
    <w:rsid w:val="00B54CB6"/>
    <w:rsid w:val="00B561B2"/>
    <w:rsid w:val="00B56C33"/>
    <w:rsid w:val="00B871FF"/>
    <w:rsid w:val="00B96665"/>
    <w:rsid w:val="00BD0D4B"/>
    <w:rsid w:val="00BF2F57"/>
    <w:rsid w:val="00BF334D"/>
    <w:rsid w:val="00BF5ACB"/>
    <w:rsid w:val="00C01740"/>
    <w:rsid w:val="00C20B20"/>
    <w:rsid w:val="00C31634"/>
    <w:rsid w:val="00C3501B"/>
    <w:rsid w:val="00C4546D"/>
    <w:rsid w:val="00C6339B"/>
    <w:rsid w:val="00C74605"/>
    <w:rsid w:val="00C907BD"/>
    <w:rsid w:val="00CC1F58"/>
    <w:rsid w:val="00CC5644"/>
    <w:rsid w:val="00D23C56"/>
    <w:rsid w:val="00D43F08"/>
    <w:rsid w:val="00D51788"/>
    <w:rsid w:val="00D76EB1"/>
    <w:rsid w:val="00D80D60"/>
    <w:rsid w:val="00D939BD"/>
    <w:rsid w:val="00DD397F"/>
    <w:rsid w:val="00E224BC"/>
    <w:rsid w:val="00E7013D"/>
    <w:rsid w:val="00E709F8"/>
    <w:rsid w:val="00E83B82"/>
    <w:rsid w:val="00E94003"/>
    <w:rsid w:val="00EB4F39"/>
    <w:rsid w:val="00EC5557"/>
    <w:rsid w:val="00EF6DC5"/>
    <w:rsid w:val="00F10F60"/>
    <w:rsid w:val="00F258F8"/>
    <w:rsid w:val="00F31132"/>
    <w:rsid w:val="00F32A15"/>
    <w:rsid w:val="00F4157D"/>
    <w:rsid w:val="00F70400"/>
    <w:rsid w:val="00F80BA9"/>
    <w:rsid w:val="00F8722A"/>
    <w:rsid w:val="00F93AF4"/>
    <w:rsid w:val="00F955AA"/>
    <w:rsid w:val="00FD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351B8"/>
  <w15:chartTrackingRefBased/>
  <w15:docId w15:val="{78FEF185-EDCD-9647-B485-2AA852A7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F5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F57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0A03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iceliang/Library/Containers/com.microsoft.Word/Data/Library/Application%20Support/Microsoft/Office/16.0/DTS/en-US%7b574DC78B-5720-3047-8C2D-06DCEAD248F3%7d/%7b5C85B99B-89AE-974A-896A-789ACBD72E17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4E7718-47C5-2443-80C7-D875A9EB2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{5C85B99B-89AE-974A-896A-789ACBD72E17}tf10002086.dotx</Template>
  <TotalTime>92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Wenqing Liang</dc:creator>
  <cp:keywords/>
  <dc:description/>
  <cp:lastModifiedBy>Wenqing Liang</cp:lastModifiedBy>
  <cp:revision>143</cp:revision>
  <cp:lastPrinted>2018-10-07T12:55:00Z</cp:lastPrinted>
  <dcterms:created xsi:type="dcterms:W3CDTF">2018-10-06T03:05:00Z</dcterms:created>
  <dcterms:modified xsi:type="dcterms:W3CDTF">2018-11-12T01:28:00Z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